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CC" w:rsidRPr="003032E2" w:rsidRDefault="0077301E" w:rsidP="003032E2">
      <w:pPr>
        <w:pStyle w:val="Title"/>
        <w:rPr>
          <w:sz w:val="44"/>
          <w:szCs w:val="44"/>
        </w:rPr>
      </w:pPr>
      <w:r>
        <w:rPr>
          <w:sz w:val="44"/>
          <w:szCs w:val="44"/>
        </w:rPr>
        <w:t>Visual Basic .Net</w:t>
      </w:r>
    </w:p>
    <w:p w:rsidR="00A94458" w:rsidRPr="003032E2" w:rsidRDefault="0066159B" w:rsidP="004A033D">
      <w:pPr>
        <w:pStyle w:val="Heading2"/>
      </w:pPr>
      <w:r>
        <w:t xml:space="preserve">Chapter </w:t>
      </w:r>
      <w:r w:rsidR="002A03D0">
        <w:t>2</w:t>
      </w:r>
      <w:r>
        <w:t xml:space="preserve"> Assignment</w:t>
      </w:r>
    </w:p>
    <w:p w:rsidR="0066159B" w:rsidRDefault="002A03D0" w:rsidP="00AE6F04">
      <w:pPr>
        <w:pStyle w:val="Heading3"/>
      </w:pPr>
      <w:r>
        <w:t>From the Chapter Video Notes, a label asks for the capital of what country?</w:t>
      </w:r>
    </w:p>
    <w:p w:rsidR="00DB4086" w:rsidRDefault="00C601F3" w:rsidP="009A13FE">
      <w:pPr>
        <w:numPr>
          <w:ilvl w:val="0"/>
          <w:numId w:val="1"/>
        </w:numPr>
      </w:pPr>
      <w:r>
        <w:t xml:space="preserve"> </w:t>
      </w:r>
      <w:r w:rsidR="00DD5CE7">
        <w:t>New Zealand</w:t>
      </w:r>
      <w:bookmarkStart w:id="0" w:name="_GoBack"/>
      <w:bookmarkEnd w:id="0"/>
    </w:p>
    <w:p w:rsidR="002A03D0" w:rsidRDefault="002A03D0" w:rsidP="002A03D0">
      <w:pPr>
        <w:pStyle w:val="Heading3"/>
      </w:pPr>
      <w:r>
        <w:t>Fill-in-the-blanks (even questions)</w:t>
      </w:r>
      <w:r w:rsidR="00606A46">
        <w:t xml:space="preserve"> pages 101- 103</w:t>
      </w:r>
    </w:p>
    <w:p w:rsidR="0012140B" w:rsidRDefault="00B1032B" w:rsidP="0012140B">
      <w:pPr>
        <w:numPr>
          <w:ilvl w:val="0"/>
          <w:numId w:val="1"/>
        </w:numPr>
      </w:pPr>
      <w:r>
        <w:t xml:space="preserve">A PictureBox control's </w:t>
      </w:r>
      <w:r w:rsidR="00DD483F" w:rsidRPr="00DD483F">
        <w:rPr>
          <w:b/>
          <w:u w:val="single"/>
        </w:rPr>
        <w:t>Image</w:t>
      </w:r>
      <w:r w:rsidR="009A5C01">
        <w:t xml:space="preserve"> </w:t>
      </w:r>
      <w:r>
        <w:t>property lists the name of the file containing the graphic image.</w:t>
      </w:r>
    </w:p>
    <w:p w:rsidR="0012140B" w:rsidRDefault="00B1032B" w:rsidP="0012140B">
      <w:pPr>
        <w:numPr>
          <w:ilvl w:val="0"/>
          <w:numId w:val="3"/>
        </w:numPr>
      </w:pPr>
      <w:r>
        <w:t xml:space="preserve">When set to </w:t>
      </w:r>
      <w:r w:rsidR="00DD483F" w:rsidRPr="00DD483F">
        <w:rPr>
          <w:b/>
          <w:u w:val="single"/>
        </w:rPr>
        <w:t>BottonRight</w:t>
      </w:r>
      <w:r w:rsidR="00843F72">
        <w:t xml:space="preserve"> </w:t>
      </w:r>
      <w:r>
        <w:t>the TextAlign property causes text to appear</w:t>
      </w:r>
      <w:r w:rsidR="0038332C">
        <w:t xml:space="preserve"> in the bottom right area of a Label control.</w:t>
      </w:r>
    </w:p>
    <w:p w:rsidR="0012140B" w:rsidRDefault="00036718" w:rsidP="0012140B">
      <w:pPr>
        <w:numPr>
          <w:ilvl w:val="0"/>
          <w:numId w:val="4"/>
        </w:numPr>
      </w:pPr>
      <w:r>
        <w:t xml:space="preserve">Anytime you select an existing control, </w:t>
      </w:r>
      <w:r w:rsidR="00534FBA">
        <w:rPr>
          <w:b/>
          <w:u w:val="single"/>
        </w:rPr>
        <w:t>bounding box (with sizing handles)</w:t>
      </w:r>
      <w:r w:rsidR="009A5C01">
        <w:t xml:space="preserve"> </w:t>
      </w:r>
      <w:r>
        <w:t>appears, which you use to resize the control.</w:t>
      </w:r>
    </w:p>
    <w:p w:rsidR="0012140B" w:rsidRDefault="007D0F9D" w:rsidP="0012140B">
      <w:pPr>
        <w:numPr>
          <w:ilvl w:val="0"/>
          <w:numId w:val="5"/>
        </w:numPr>
      </w:pPr>
      <w:r>
        <w:t xml:space="preserve">A Label control's </w:t>
      </w:r>
      <w:r w:rsidR="00C1092D" w:rsidRPr="00C1092D">
        <w:rPr>
          <w:b/>
          <w:u w:val="single"/>
        </w:rPr>
        <w:t>Font</w:t>
      </w:r>
      <w:r w:rsidR="00C1092D">
        <w:rPr>
          <w:b/>
        </w:rPr>
        <w:t xml:space="preserve"> </w:t>
      </w:r>
      <w:r>
        <w:t>property establishes the font, style, and size of the label's displayed text.</w:t>
      </w:r>
    </w:p>
    <w:p w:rsidR="0012140B" w:rsidRDefault="007D0F9D" w:rsidP="0012140B">
      <w:pPr>
        <w:numPr>
          <w:ilvl w:val="0"/>
          <w:numId w:val="6"/>
        </w:numPr>
      </w:pPr>
      <w:r>
        <w:t xml:space="preserve">The </w:t>
      </w:r>
      <w:r w:rsidR="00C1092D" w:rsidRPr="00C1092D">
        <w:rPr>
          <w:b/>
          <w:u w:val="single"/>
        </w:rPr>
        <w:t>PictureBox</w:t>
      </w:r>
      <w:r w:rsidR="00C1092D">
        <w:rPr>
          <w:b/>
        </w:rPr>
        <w:t xml:space="preserve"> </w:t>
      </w:r>
      <w:r>
        <w:t>control is used to display graphic images.</w:t>
      </w:r>
    </w:p>
    <w:p w:rsidR="0012140B" w:rsidRDefault="007D0F9D" w:rsidP="0012140B">
      <w:pPr>
        <w:numPr>
          <w:ilvl w:val="0"/>
          <w:numId w:val="7"/>
        </w:numPr>
      </w:pPr>
      <w:r>
        <w:t xml:space="preserve">When the </w:t>
      </w:r>
      <w:r w:rsidR="008560AA" w:rsidRPr="008560AA">
        <w:rPr>
          <w:b/>
          <w:u w:val="single"/>
        </w:rPr>
        <w:t>View Code</w:t>
      </w:r>
      <w:r w:rsidR="009A5C01">
        <w:t xml:space="preserve"> </w:t>
      </w:r>
      <w:r>
        <w:t>button is selected on the Solution Explorer window, it opens the Code window.</w:t>
      </w:r>
    </w:p>
    <w:p w:rsidR="0012140B" w:rsidRDefault="007D0F9D" w:rsidP="0012140B">
      <w:pPr>
        <w:numPr>
          <w:ilvl w:val="0"/>
          <w:numId w:val="8"/>
        </w:numPr>
      </w:pPr>
      <w:r>
        <w:t xml:space="preserve">Visible is a </w:t>
      </w:r>
      <w:r w:rsidR="008560AA" w:rsidRPr="008560AA">
        <w:rPr>
          <w:b/>
          <w:u w:val="single"/>
        </w:rPr>
        <w:t>Boolean</w:t>
      </w:r>
      <w:r>
        <w:t xml:space="preserve"> property, which means it can only hold one of two values: True or False.</w:t>
      </w:r>
    </w:p>
    <w:p w:rsidR="0012140B" w:rsidRDefault="004040D3" w:rsidP="0012140B">
      <w:pPr>
        <w:numPr>
          <w:ilvl w:val="0"/>
          <w:numId w:val="9"/>
        </w:numPr>
      </w:pPr>
      <w:r>
        <w:t xml:space="preserve">The equals sign (=) is known as the </w:t>
      </w:r>
      <w:r w:rsidR="007B714E" w:rsidRPr="007B714E">
        <w:rPr>
          <w:b/>
          <w:u w:val="single"/>
        </w:rPr>
        <w:t>assignment</w:t>
      </w:r>
      <w:r w:rsidR="007B714E">
        <w:rPr>
          <w:b/>
        </w:rPr>
        <w:t xml:space="preserve"> </w:t>
      </w:r>
      <w:r>
        <w:t>operator. It copies the value on its right into the item on its left.</w:t>
      </w:r>
    </w:p>
    <w:p w:rsidR="0012140B" w:rsidRDefault="00997497" w:rsidP="0012140B">
      <w:pPr>
        <w:numPr>
          <w:ilvl w:val="0"/>
          <w:numId w:val="10"/>
        </w:numPr>
      </w:pPr>
      <w:r>
        <w:t xml:space="preserve">Visual Basic automatically provides a code </w:t>
      </w:r>
      <w:r w:rsidR="007B714E" w:rsidRPr="007B714E">
        <w:rPr>
          <w:b/>
          <w:u w:val="single"/>
        </w:rPr>
        <w:t>template</w:t>
      </w:r>
      <w:r w:rsidRPr="00997497">
        <w:t xml:space="preserve">, </w:t>
      </w:r>
      <w:r>
        <w:t xml:space="preserve">which </w:t>
      </w:r>
      <w:r w:rsidR="00AC1D5E">
        <w:t>are the first and last lines</w:t>
      </w:r>
      <w:r>
        <w:t xml:space="preserve"> of an event handler.</w:t>
      </w:r>
    </w:p>
    <w:p w:rsidR="0012140B" w:rsidRDefault="00997497" w:rsidP="0012140B">
      <w:pPr>
        <w:numPr>
          <w:ilvl w:val="0"/>
          <w:numId w:val="11"/>
        </w:numPr>
      </w:pPr>
      <w:r>
        <w:t xml:space="preserve">The </w:t>
      </w:r>
      <w:r w:rsidR="00690CE2" w:rsidRPr="00690CE2">
        <w:rPr>
          <w:b/>
          <w:u w:val="single"/>
        </w:rPr>
        <w:t>BackColor</w:t>
      </w:r>
      <w:r>
        <w:rPr>
          <w:b/>
        </w:rPr>
        <w:t xml:space="preserve"> </w:t>
      </w:r>
      <w:r>
        <w:t>property establishes the background color for a Labels control's text</w:t>
      </w:r>
      <w:r w:rsidR="000576DB">
        <w:t>.</w:t>
      </w:r>
    </w:p>
    <w:p w:rsidR="0012140B" w:rsidRDefault="000576DB" w:rsidP="0012140B">
      <w:pPr>
        <w:numPr>
          <w:ilvl w:val="0"/>
          <w:numId w:val="12"/>
        </w:numPr>
      </w:pPr>
      <w:r>
        <w:t xml:space="preserve">The </w:t>
      </w:r>
      <w:r w:rsidR="00BA6633" w:rsidRPr="00BA6633">
        <w:rPr>
          <w:b/>
          <w:u w:val="single"/>
        </w:rPr>
        <w:t>FormBorderStyle</w:t>
      </w:r>
      <w:r>
        <w:rPr>
          <w:b/>
        </w:rPr>
        <w:t xml:space="preserve"> </w:t>
      </w:r>
      <w:r>
        <w:t>property allows you to prevent the user from resizing, minimizing, or maximizing a form, or closing a form using its Close button.</w:t>
      </w:r>
    </w:p>
    <w:p w:rsidR="0077301E" w:rsidRDefault="0012140B" w:rsidP="0077301E">
      <w:pPr>
        <w:numPr>
          <w:ilvl w:val="0"/>
          <w:numId w:val="13"/>
        </w:numPr>
      </w:pPr>
      <w:r>
        <w:t xml:space="preserve"> </w:t>
      </w:r>
      <w:r w:rsidR="000576DB">
        <w:t xml:space="preserve">You display text in a form's title bar by setting the value of the form's </w:t>
      </w:r>
      <w:r w:rsidR="00BA6633" w:rsidRPr="00BA6633">
        <w:rPr>
          <w:b/>
          <w:u w:val="single"/>
        </w:rPr>
        <w:t>Text</w:t>
      </w:r>
      <w:r w:rsidR="000576DB">
        <w:rPr>
          <w:b/>
        </w:rPr>
        <w:t xml:space="preserve"> </w:t>
      </w:r>
      <w:r w:rsidR="000576DB">
        <w:t>property.</w:t>
      </w:r>
    </w:p>
    <w:p w:rsidR="0012140B" w:rsidRDefault="000576DB" w:rsidP="0012140B">
      <w:pPr>
        <w:numPr>
          <w:ilvl w:val="0"/>
          <w:numId w:val="14"/>
        </w:numPr>
      </w:pPr>
      <w:r>
        <w:t xml:space="preserve">The </w:t>
      </w:r>
      <w:r w:rsidR="00F12685" w:rsidRPr="00F12685">
        <w:rPr>
          <w:b/>
          <w:u w:val="single"/>
        </w:rPr>
        <w:t>AutoSize</w:t>
      </w:r>
      <w:r>
        <w:rPr>
          <w:b/>
        </w:rPr>
        <w:t xml:space="preserve"> </w:t>
      </w:r>
      <w:r>
        <w:t>property causes the Label control to resize automatically to accommodate the amount of text in the Text property.</w:t>
      </w:r>
    </w:p>
    <w:sectPr w:rsidR="0012140B" w:rsidSect="007E1FA8">
      <w:headerReference w:type="default" r:id="rId8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23A" w:rsidRDefault="00D8523A" w:rsidP="007E1FA8">
      <w:pPr>
        <w:spacing w:after="0" w:line="240" w:lineRule="auto"/>
      </w:pPr>
      <w:r>
        <w:separator/>
      </w:r>
    </w:p>
  </w:endnote>
  <w:endnote w:type="continuationSeparator" w:id="0">
    <w:p w:rsidR="00D8523A" w:rsidRDefault="00D8523A" w:rsidP="007E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Regular r:id="rId1" w:fontKey="{CA3BA850-783D-4486-8D87-E9823A737271}"/>
    <w:embedBold r:id="rId2" w:fontKey="{1E35D3EB-8B9F-49C6-9D0E-41DE535F5EA8}"/>
    <w:embedItalic r:id="rId3" w:fontKey="{ACA938E9-92C9-4213-BA66-9707F401A03A}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23A" w:rsidRDefault="00D8523A" w:rsidP="007E1FA8">
      <w:pPr>
        <w:spacing w:after="0" w:line="240" w:lineRule="auto"/>
      </w:pPr>
      <w:r>
        <w:separator/>
      </w:r>
    </w:p>
  </w:footnote>
  <w:footnote w:type="continuationSeparator" w:id="0">
    <w:p w:rsidR="00D8523A" w:rsidRDefault="00D8523A" w:rsidP="007E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9A" w:rsidRDefault="00AE6C9A" w:rsidP="0054728F">
    <w:pPr>
      <w:pStyle w:val="Header"/>
      <w:jc w:val="right"/>
    </w:pPr>
    <w:r>
      <w:t>Naomi Crosby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4D8"/>
    <w:multiLevelType w:val="multilevel"/>
    <w:tmpl w:val="2006D0B4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06518A1"/>
    <w:multiLevelType w:val="multilevel"/>
    <w:tmpl w:val="56428808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15F2DE6"/>
    <w:multiLevelType w:val="multilevel"/>
    <w:tmpl w:val="CABAEF4E"/>
    <w:lvl w:ilvl="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1503C41"/>
    <w:multiLevelType w:val="multilevel"/>
    <w:tmpl w:val="740EE142"/>
    <w:lvl w:ilvl="0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7E10E86"/>
    <w:multiLevelType w:val="multilevel"/>
    <w:tmpl w:val="523A1594"/>
    <w:lvl w:ilvl="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5676331"/>
    <w:multiLevelType w:val="multilevel"/>
    <w:tmpl w:val="46A0C2A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9B87F94"/>
    <w:multiLevelType w:val="multilevel"/>
    <w:tmpl w:val="938CF3E6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3E7A04F3"/>
    <w:multiLevelType w:val="multilevel"/>
    <w:tmpl w:val="00D6574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8371CF2"/>
    <w:multiLevelType w:val="multilevel"/>
    <w:tmpl w:val="65362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1861EED"/>
    <w:multiLevelType w:val="multilevel"/>
    <w:tmpl w:val="65362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6DB2F2C"/>
    <w:multiLevelType w:val="multilevel"/>
    <w:tmpl w:val="A4E0C652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6EC106F"/>
    <w:multiLevelType w:val="multilevel"/>
    <w:tmpl w:val="506481F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7A0551A5"/>
    <w:multiLevelType w:val="multilevel"/>
    <w:tmpl w:val="439E6242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7A9D34D4"/>
    <w:multiLevelType w:val="multilevel"/>
    <w:tmpl w:val="6C68619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3"/>
  </w:num>
  <w:num w:numId="12">
    <w:abstractNumId w:val="5"/>
  </w:num>
  <w:num w:numId="13">
    <w:abstractNumId w:val="12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saveSubsetFonts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D0"/>
    <w:rsid w:val="00003A9D"/>
    <w:rsid w:val="000072F7"/>
    <w:rsid w:val="00011938"/>
    <w:rsid w:val="00025FE2"/>
    <w:rsid w:val="00036718"/>
    <w:rsid w:val="00050C58"/>
    <w:rsid w:val="000576DB"/>
    <w:rsid w:val="000610D5"/>
    <w:rsid w:val="00061268"/>
    <w:rsid w:val="0007671C"/>
    <w:rsid w:val="00086A94"/>
    <w:rsid w:val="000A05FA"/>
    <w:rsid w:val="000B7FF5"/>
    <w:rsid w:val="000E7D20"/>
    <w:rsid w:val="0012140B"/>
    <w:rsid w:val="00137BAD"/>
    <w:rsid w:val="001625C6"/>
    <w:rsid w:val="001B0C1B"/>
    <w:rsid w:val="001C3C57"/>
    <w:rsid w:val="001C5558"/>
    <w:rsid w:val="001C5F46"/>
    <w:rsid w:val="001D3A31"/>
    <w:rsid w:val="001E6B81"/>
    <w:rsid w:val="002058BD"/>
    <w:rsid w:val="00226442"/>
    <w:rsid w:val="00253CCA"/>
    <w:rsid w:val="002864ED"/>
    <w:rsid w:val="00292553"/>
    <w:rsid w:val="00296227"/>
    <w:rsid w:val="002A03D0"/>
    <w:rsid w:val="002A7947"/>
    <w:rsid w:val="002C43D7"/>
    <w:rsid w:val="002E6A8A"/>
    <w:rsid w:val="002F5391"/>
    <w:rsid w:val="003032E2"/>
    <w:rsid w:val="00304AF0"/>
    <w:rsid w:val="00315687"/>
    <w:rsid w:val="00366A48"/>
    <w:rsid w:val="00370CEA"/>
    <w:rsid w:val="0038332C"/>
    <w:rsid w:val="004040D3"/>
    <w:rsid w:val="00405E07"/>
    <w:rsid w:val="00421242"/>
    <w:rsid w:val="0048158F"/>
    <w:rsid w:val="00495D37"/>
    <w:rsid w:val="004A033D"/>
    <w:rsid w:val="004D4D4D"/>
    <w:rsid w:val="004E067D"/>
    <w:rsid w:val="004E15F4"/>
    <w:rsid w:val="004F1F41"/>
    <w:rsid w:val="00512258"/>
    <w:rsid w:val="0051527E"/>
    <w:rsid w:val="00534FBA"/>
    <w:rsid w:val="0054728F"/>
    <w:rsid w:val="00597F56"/>
    <w:rsid w:val="005A6782"/>
    <w:rsid w:val="005B176E"/>
    <w:rsid w:val="005B3D43"/>
    <w:rsid w:val="005B3F5B"/>
    <w:rsid w:val="005E5A52"/>
    <w:rsid w:val="006001B3"/>
    <w:rsid w:val="00606A46"/>
    <w:rsid w:val="006076FA"/>
    <w:rsid w:val="00636406"/>
    <w:rsid w:val="0063717E"/>
    <w:rsid w:val="00643ACE"/>
    <w:rsid w:val="0066159B"/>
    <w:rsid w:val="00690CE2"/>
    <w:rsid w:val="006A23CC"/>
    <w:rsid w:val="0072445F"/>
    <w:rsid w:val="0072745B"/>
    <w:rsid w:val="007321EC"/>
    <w:rsid w:val="00752C5E"/>
    <w:rsid w:val="0077301E"/>
    <w:rsid w:val="007B54EA"/>
    <w:rsid w:val="007B714E"/>
    <w:rsid w:val="007D0F9D"/>
    <w:rsid w:val="007D26D5"/>
    <w:rsid w:val="007E1FA8"/>
    <w:rsid w:val="008145B9"/>
    <w:rsid w:val="00827B79"/>
    <w:rsid w:val="00843F72"/>
    <w:rsid w:val="008560AA"/>
    <w:rsid w:val="008602BB"/>
    <w:rsid w:val="008841F7"/>
    <w:rsid w:val="00886571"/>
    <w:rsid w:val="008936EC"/>
    <w:rsid w:val="008D4CC6"/>
    <w:rsid w:val="00905270"/>
    <w:rsid w:val="009422FB"/>
    <w:rsid w:val="009601C9"/>
    <w:rsid w:val="00964AF2"/>
    <w:rsid w:val="0097165B"/>
    <w:rsid w:val="00994F11"/>
    <w:rsid w:val="00997497"/>
    <w:rsid w:val="009A13FE"/>
    <w:rsid w:val="009A2225"/>
    <w:rsid w:val="009A5C01"/>
    <w:rsid w:val="009E2CBD"/>
    <w:rsid w:val="009E63E4"/>
    <w:rsid w:val="009F3518"/>
    <w:rsid w:val="00A00C29"/>
    <w:rsid w:val="00A146F9"/>
    <w:rsid w:val="00A23018"/>
    <w:rsid w:val="00A677C9"/>
    <w:rsid w:val="00A94458"/>
    <w:rsid w:val="00A96AC0"/>
    <w:rsid w:val="00AC1D5E"/>
    <w:rsid w:val="00AD6460"/>
    <w:rsid w:val="00AE4EA5"/>
    <w:rsid w:val="00AE6C9A"/>
    <w:rsid w:val="00AE6F04"/>
    <w:rsid w:val="00B1032B"/>
    <w:rsid w:val="00B1184A"/>
    <w:rsid w:val="00B17A6A"/>
    <w:rsid w:val="00B40530"/>
    <w:rsid w:val="00B4382A"/>
    <w:rsid w:val="00B704CA"/>
    <w:rsid w:val="00B72061"/>
    <w:rsid w:val="00B8553A"/>
    <w:rsid w:val="00B857C5"/>
    <w:rsid w:val="00BA6633"/>
    <w:rsid w:val="00BD555C"/>
    <w:rsid w:val="00BE4C13"/>
    <w:rsid w:val="00BF6F26"/>
    <w:rsid w:val="00C02A52"/>
    <w:rsid w:val="00C0741F"/>
    <w:rsid w:val="00C1092D"/>
    <w:rsid w:val="00C21244"/>
    <w:rsid w:val="00C2222C"/>
    <w:rsid w:val="00C25AD6"/>
    <w:rsid w:val="00C26D85"/>
    <w:rsid w:val="00C36FE2"/>
    <w:rsid w:val="00C37881"/>
    <w:rsid w:val="00C50EBD"/>
    <w:rsid w:val="00C601F3"/>
    <w:rsid w:val="00C7177F"/>
    <w:rsid w:val="00C9079A"/>
    <w:rsid w:val="00C93D1D"/>
    <w:rsid w:val="00CB1C51"/>
    <w:rsid w:val="00D06E47"/>
    <w:rsid w:val="00D4608B"/>
    <w:rsid w:val="00D8523A"/>
    <w:rsid w:val="00DA608E"/>
    <w:rsid w:val="00DB4086"/>
    <w:rsid w:val="00DC58F4"/>
    <w:rsid w:val="00DC5B8A"/>
    <w:rsid w:val="00DD0232"/>
    <w:rsid w:val="00DD483F"/>
    <w:rsid w:val="00DD5CE7"/>
    <w:rsid w:val="00DE3F32"/>
    <w:rsid w:val="00E02684"/>
    <w:rsid w:val="00E0658B"/>
    <w:rsid w:val="00E10822"/>
    <w:rsid w:val="00E54FA0"/>
    <w:rsid w:val="00E61A0A"/>
    <w:rsid w:val="00E85B1B"/>
    <w:rsid w:val="00E96F78"/>
    <w:rsid w:val="00EA00EE"/>
    <w:rsid w:val="00EA0445"/>
    <w:rsid w:val="00EB669A"/>
    <w:rsid w:val="00EC4B7D"/>
    <w:rsid w:val="00ED4F69"/>
    <w:rsid w:val="00EF11D2"/>
    <w:rsid w:val="00F12685"/>
    <w:rsid w:val="00F438D7"/>
    <w:rsid w:val="00F448A1"/>
    <w:rsid w:val="00F625FF"/>
    <w:rsid w:val="00F818A2"/>
    <w:rsid w:val="00F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E2"/>
    <w:pPr>
      <w:keepNext/>
      <w:keepLines/>
      <w:spacing w:before="480" w:after="0"/>
      <w:outlineLvl w:val="0"/>
    </w:pPr>
    <w:rPr>
      <w:rFonts w:eastAsia="Times New Roman"/>
      <w:b/>
      <w:bCs/>
      <w:color w:val="649A1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2E2"/>
    <w:pPr>
      <w:keepNext/>
      <w:keepLines/>
      <w:spacing w:before="200" w:after="0"/>
      <w:outlineLvl w:val="1"/>
    </w:pPr>
    <w:rPr>
      <w:rFonts w:eastAsia="Times New Roman"/>
      <w:b/>
      <w:bCs/>
      <w:color w:val="86CE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2E2"/>
    <w:pPr>
      <w:keepNext/>
      <w:keepLines/>
      <w:spacing w:before="200" w:after="0"/>
      <w:outlineLvl w:val="2"/>
    </w:pPr>
    <w:rPr>
      <w:rFonts w:eastAsia="Times New Roman"/>
      <w:b/>
      <w:bCs/>
      <w:color w:val="86CE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2E2"/>
    <w:pPr>
      <w:pBdr>
        <w:bottom w:val="single" w:sz="8" w:space="4" w:color="86CE24"/>
      </w:pBdr>
      <w:spacing w:after="300" w:line="240" w:lineRule="auto"/>
      <w:contextualSpacing/>
    </w:pPr>
    <w:rPr>
      <w:rFonts w:eastAsia="Times New Roman"/>
      <w:color w:val="1D1D1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032E2"/>
    <w:rPr>
      <w:rFonts w:ascii="Gill Sans MT" w:eastAsia="Times New Roman" w:hAnsi="Gill Sans MT" w:cs="Times New Roman"/>
      <w:color w:val="1D1D1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032E2"/>
    <w:rPr>
      <w:rFonts w:ascii="Gill Sans MT" w:eastAsia="Times New Roman" w:hAnsi="Gill Sans MT" w:cs="Times New Roman"/>
      <w:b/>
      <w:bCs/>
      <w:color w:val="649A1B"/>
      <w:sz w:val="28"/>
      <w:szCs w:val="28"/>
    </w:rPr>
  </w:style>
  <w:style w:type="character" w:customStyle="1" w:styleId="Heading2Char">
    <w:name w:val="Heading 2 Char"/>
    <w:link w:val="Heading2"/>
    <w:uiPriority w:val="9"/>
    <w:rsid w:val="003032E2"/>
    <w:rPr>
      <w:rFonts w:ascii="Gill Sans MT" w:eastAsia="Times New Roman" w:hAnsi="Gill Sans MT" w:cs="Times New Roman"/>
      <w:b/>
      <w:bCs/>
      <w:color w:val="86CE24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32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E2"/>
    <w:pPr>
      <w:numPr>
        <w:ilvl w:val="1"/>
      </w:numPr>
    </w:pPr>
    <w:rPr>
      <w:rFonts w:eastAsia="Times New Roman"/>
      <w:i/>
      <w:iCs/>
      <w:color w:val="86CE2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032E2"/>
    <w:rPr>
      <w:rFonts w:ascii="Gill Sans MT" w:eastAsia="Times New Roman" w:hAnsi="Gill Sans MT" w:cs="Times New Roman"/>
      <w:i/>
      <w:iCs/>
      <w:color w:val="86CE24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3032E2"/>
    <w:rPr>
      <w:rFonts w:ascii="Gill Sans MT" w:eastAsia="Times New Roman" w:hAnsi="Gill Sans MT" w:cs="Times New Roman"/>
      <w:b/>
      <w:bCs/>
      <w:color w:val="86CE24"/>
    </w:rPr>
  </w:style>
  <w:style w:type="paragraph" w:styleId="ListParagraph">
    <w:name w:val="List Paragraph"/>
    <w:basedOn w:val="Normal"/>
    <w:uiPriority w:val="34"/>
    <w:qFormat/>
    <w:rsid w:val="00AE6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FA8"/>
  </w:style>
  <w:style w:type="paragraph" w:styleId="Footer">
    <w:name w:val="footer"/>
    <w:basedOn w:val="Normal"/>
    <w:link w:val="Foot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A8"/>
  </w:style>
  <w:style w:type="paragraph" w:styleId="BalloonText">
    <w:name w:val="Balloon Text"/>
    <w:basedOn w:val="Normal"/>
    <w:link w:val="BalloonTextChar"/>
    <w:uiPriority w:val="99"/>
    <w:semiHidden/>
    <w:unhideWhenUsed/>
    <w:rsid w:val="007E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F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4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BE4C13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E2"/>
    <w:pPr>
      <w:keepNext/>
      <w:keepLines/>
      <w:spacing w:before="480" w:after="0"/>
      <w:outlineLvl w:val="0"/>
    </w:pPr>
    <w:rPr>
      <w:rFonts w:eastAsia="Times New Roman"/>
      <w:b/>
      <w:bCs/>
      <w:color w:val="649A1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2E2"/>
    <w:pPr>
      <w:keepNext/>
      <w:keepLines/>
      <w:spacing w:before="200" w:after="0"/>
      <w:outlineLvl w:val="1"/>
    </w:pPr>
    <w:rPr>
      <w:rFonts w:eastAsia="Times New Roman"/>
      <w:b/>
      <w:bCs/>
      <w:color w:val="86CE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2E2"/>
    <w:pPr>
      <w:keepNext/>
      <w:keepLines/>
      <w:spacing w:before="200" w:after="0"/>
      <w:outlineLvl w:val="2"/>
    </w:pPr>
    <w:rPr>
      <w:rFonts w:eastAsia="Times New Roman"/>
      <w:b/>
      <w:bCs/>
      <w:color w:val="86CE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2E2"/>
    <w:pPr>
      <w:pBdr>
        <w:bottom w:val="single" w:sz="8" w:space="4" w:color="86CE24"/>
      </w:pBdr>
      <w:spacing w:after="300" w:line="240" w:lineRule="auto"/>
      <w:contextualSpacing/>
    </w:pPr>
    <w:rPr>
      <w:rFonts w:eastAsia="Times New Roman"/>
      <w:color w:val="1D1D1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032E2"/>
    <w:rPr>
      <w:rFonts w:ascii="Gill Sans MT" w:eastAsia="Times New Roman" w:hAnsi="Gill Sans MT" w:cs="Times New Roman"/>
      <w:color w:val="1D1D1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032E2"/>
    <w:rPr>
      <w:rFonts w:ascii="Gill Sans MT" w:eastAsia="Times New Roman" w:hAnsi="Gill Sans MT" w:cs="Times New Roman"/>
      <w:b/>
      <w:bCs/>
      <w:color w:val="649A1B"/>
      <w:sz w:val="28"/>
      <w:szCs w:val="28"/>
    </w:rPr>
  </w:style>
  <w:style w:type="character" w:customStyle="1" w:styleId="Heading2Char">
    <w:name w:val="Heading 2 Char"/>
    <w:link w:val="Heading2"/>
    <w:uiPriority w:val="9"/>
    <w:rsid w:val="003032E2"/>
    <w:rPr>
      <w:rFonts w:ascii="Gill Sans MT" w:eastAsia="Times New Roman" w:hAnsi="Gill Sans MT" w:cs="Times New Roman"/>
      <w:b/>
      <w:bCs/>
      <w:color w:val="86CE24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32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E2"/>
    <w:pPr>
      <w:numPr>
        <w:ilvl w:val="1"/>
      </w:numPr>
    </w:pPr>
    <w:rPr>
      <w:rFonts w:eastAsia="Times New Roman"/>
      <w:i/>
      <w:iCs/>
      <w:color w:val="86CE2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032E2"/>
    <w:rPr>
      <w:rFonts w:ascii="Gill Sans MT" w:eastAsia="Times New Roman" w:hAnsi="Gill Sans MT" w:cs="Times New Roman"/>
      <w:i/>
      <w:iCs/>
      <w:color w:val="86CE24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3032E2"/>
    <w:rPr>
      <w:rFonts w:ascii="Gill Sans MT" w:eastAsia="Times New Roman" w:hAnsi="Gill Sans MT" w:cs="Times New Roman"/>
      <w:b/>
      <w:bCs/>
      <w:color w:val="86CE24"/>
    </w:rPr>
  </w:style>
  <w:style w:type="paragraph" w:styleId="ListParagraph">
    <w:name w:val="List Paragraph"/>
    <w:basedOn w:val="Normal"/>
    <w:uiPriority w:val="34"/>
    <w:qFormat/>
    <w:rsid w:val="00AE6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FA8"/>
  </w:style>
  <w:style w:type="paragraph" w:styleId="Footer">
    <w:name w:val="footer"/>
    <w:basedOn w:val="Normal"/>
    <w:link w:val="Foot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A8"/>
  </w:style>
  <w:style w:type="paragraph" w:styleId="BalloonText">
    <w:name w:val="Balloon Text"/>
    <w:basedOn w:val="Normal"/>
    <w:link w:val="BalloonTextChar"/>
    <w:uiPriority w:val="99"/>
    <w:semiHidden/>
    <w:unhideWhenUsed/>
    <w:rsid w:val="007E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F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4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BE4C13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Visual%20Basic\ChapterQuestions\Chapte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Chapter_template.dotx</Template>
  <TotalTime>62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Naomi Crosby</vt:lpstr>
    </vt:vector>
  </TitlesOfParts>
  <Company>Toshiba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Naomi Crosby</dc:title>
  <dc:creator>Naomi Crosby</dc:creator>
  <cp:lastModifiedBy>Naomi Crosby</cp:lastModifiedBy>
  <cp:revision>21</cp:revision>
  <dcterms:created xsi:type="dcterms:W3CDTF">2011-09-05T19:58:00Z</dcterms:created>
  <dcterms:modified xsi:type="dcterms:W3CDTF">2011-09-12T01:06:00Z</dcterms:modified>
</cp:coreProperties>
</file>