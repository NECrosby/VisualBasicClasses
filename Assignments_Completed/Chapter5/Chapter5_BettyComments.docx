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3CC" w:rsidRPr="003032E2" w:rsidRDefault="0077301E" w:rsidP="003032E2">
      <w:pPr>
        <w:pStyle w:val="Title"/>
        <w:rPr>
          <w:sz w:val="44"/>
          <w:szCs w:val="44"/>
        </w:rPr>
      </w:pPr>
      <w:r>
        <w:rPr>
          <w:sz w:val="44"/>
          <w:szCs w:val="44"/>
        </w:rPr>
        <w:t>Visual Basic .Net</w:t>
      </w:r>
    </w:p>
    <w:p w:rsidR="00B47142" w:rsidRPr="00B47142" w:rsidRDefault="00B47142" w:rsidP="003D1EDC">
      <w:pPr>
        <w:pStyle w:val="Heading2"/>
        <w:rPr>
          <w:b w:val="0"/>
          <w:color w:val="FF0000"/>
          <w:sz w:val="22"/>
          <w:szCs w:val="22"/>
        </w:rPr>
      </w:pPr>
      <w:r w:rsidRPr="00B47142">
        <w:rPr>
          <w:b w:val="0"/>
          <w:color w:val="FF0000"/>
          <w:sz w:val="22"/>
          <w:szCs w:val="22"/>
        </w:rPr>
        <w:t xml:space="preserve">Questions:  </w:t>
      </w:r>
      <w:r>
        <w:rPr>
          <w:b w:val="0"/>
          <w:color w:val="FF0000"/>
          <w:sz w:val="22"/>
          <w:szCs w:val="22"/>
        </w:rPr>
        <w:t>17</w:t>
      </w:r>
      <w:r w:rsidRPr="00B47142">
        <w:rPr>
          <w:b w:val="0"/>
          <w:color w:val="FF0000"/>
          <w:sz w:val="22"/>
          <w:szCs w:val="22"/>
        </w:rPr>
        <w:t>/17</w:t>
      </w:r>
    </w:p>
    <w:p w:rsidR="00B47142" w:rsidRDefault="00B47142" w:rsidP="00B47142">
      <w:pPr>
        <w:pStyle w:val="Heading2"/>
        <w:rPr>
          <w:b w:val="0"/>
          <w:color w:val="FF0000"/>
          <w:sz w:val="22"/>
          <w:szCs w:val="22"/>
        </w:rPr>
      </w:pPr>
      <w:r w:rsidRPr="00B47142">
        <w:rPr>
          <w:b w:val="0"/>
          <w:color w:val="FF0000"/>
          <w:sz w:val="22"/>
          <w:szCs w:val="22"/>
        </w:rPr>
        <w:t xml:space="preserve">Program:  </w:t>
      </w:r>
      <w:r w:rsidR="00F56751">
        <w:rPr>
          <w:b w:val="0"/>
          <w:color w:val="FF0000"/>
          <w:sz w:val="22"/>
          <w:szCs w:val="22"/>
        </w:rPr>
        <w:t>32</w:t>
      </w:r>
      <w:r w:rsidRPr="00B47142">
        <w:rPr>
          <w:b w:val="0"/>
          <w:color w:val="FF0000"/>
          <w:sz w:val="22"/>
          <w:szCs w:val="22"/>
        </w:rPr>
        <w:t xml:space="preserve">/33              </w:t>
      </w:r>
      <w:r w:rsidR="00F56751">
        <w:rPr>
          <w:b w:val="0"/>
          <w:color w:val="FF0000"/>
          <w:sz w:val="22"/>
          <w:szCs w:val="22"/>
        </w:rPr>
        <w:t>49</w:t>
      </w:r>
      <w:r w:rsidRPr="00B47142">
        <w:rPr>
          <w:b w:val="0"/>
          <w:color w:val="FF0000"/>
          <w:sz w:val="22"/>
          <w:szCs w:val="22"/>
        </w:rPr>
        <w:t>/50</w:t>
      </w:r>
    </w:p>
    <w:p w:rsidR="00B47142" w:rsidRDefault="00B47142" w:rsidP="00B47142">
      <w:pPr>
        <w:pStyle w:val="ListParagraph"/>
        <w:numPr>
          <w:ilvl w:val="0"/>
          <w:numId w:val="24"/>
        </w:numPr>
        <w:rPr>
          <w:color w:val="FF0000"/>
        </w:rPr>
      </w:pPr>
      <w:r w:rsidRPr="00B47142">
        <w:rPr>
          <w:color w:val="FF0000"/>
        </w:rPr>
        <w:t>In your click event handler for the display button, you have 2 switches. For both, you are using cboStartNum.Text. The second one should be using cboNumberDaysToMultiply</w:t>
      </w:r>
    </w:p>
    <w:p w:rsidR="00B47142" w:rsidRPr="00FE6CB7" w:rsidRDefault="00F56751" w:rsidP="003D1EDC">
      <w:pPr>
        <w:pStyle w:val="ListParagraph"/>
        <w:numPr>
          <w:ilvl w:val="0"/>
          <w:numId w:val="24"/>
        </w:numPr>
        <w:rPr>
          <w:color w:val="FF0000"/>
        </w:rPr>
      </w:pPr>
      <w:r>
        <w:rPr>
          <w:color w:val="FF0000"/>
        </w:rPr>
        <w:t>Besides this, all was ok</w:t>
      </w:r>
      <w:bookmarkStart w:id="0" w:name="_GoBack"/>
      <w:bookmarkEnd w:id="0"/>
    </w:p>
    <w:p w:rsidR="00DB4086" w:rsidRDefault="0066159B" w:rsidP="003D1EDC">
      <w:pPr>
        <w:pStyle w:val="Heading2"/>
      </w:pPr>
      <w:r>
        <w:t xml:space="preserve">Chapter </w:t>
      </w:r>
      <w:r w:rsidR="003D1EDC">
        <w:t>5</w:t>
      </w:r>
      <w:r>
        <w:t xml:space="preserve"> Assignment</w:t>
      </w:r>
    </w:p>
    <w:p w:rsidR="003D1EDC" w:rsidRDefault="003D1EDC" w:rsidP="003D1EDC">
      <w:pPr>
        <w:pStyle w:val="Heading3"/>
      </w:pPr>
      <w:r>
        <w:t>Multiple Choice (even questions) pages 340-345</w:t>
      </w:r>
    </w:p>
    <w:p w:rsidR="003D1EDC" w:rsidRDefault="00DA5FCE" w:rsidP="003D1EDC">
      <w:pPr>
        <w:numPr>
          <w:ilvl w:val="0"/>
          <w:numId w:val="1"/>
        </w:numPr>
      </w:pPr>
      <w:r>
        <w:t>A</w:t>
      </w:r>
    </w:p>
    <w:p w:rsidR="003D1EDC" w:rsidRDefault="00DA5FCE" w:rsidP="003D1EDC">
      <w:pPr>
        <w:numPr>
          <w:ilvl w:val="0"/>
          <w:numId w:val="3"/>
        </w:numPr>
      </w:pPr>
      <w:r>
        <w:t>A</w:t>
      </w:r>
    </w:p>
    <w:p w:rsidR="003D1EDC" w:rsidRDefault="00DA5FCE" w:rsidP="003D1EDC">
      <w:pPr>
        <w:numPr>
          <w:ilvl w:val="0"/>
          <w:numId w:val="4"/>
        </w:numPr>
      </w:pPr>
      <w:r>
        <w:t>B</w:t>
      </w:r>
    </w:p>
    <w:p w:rsidR="003D1EDC" w:rsidRDefault="00DA5FCE" w:rsidP="003D1EDC">
      <w:pPr>
        <w:numPr>
          <w:ilvl w:val="0"/>
          <w:numId w:val="5"/>
        </w:numPr>
      </w:pPr>
      <w:r>
        <w:t>B</w:t>
      </w:r>
    </w:p>
    <w:p w:rsidR="003D1EDC" w:rsidRDefault="00DA5FCE" w:rsidP="003D1EDC">
      <w:pPr>
        <w:numPr>
          <w:ilvl w:val="0"/>
          <w:numId w:val="6"/>
        </w:numPr>
      </w:pPr>
      <w:r>
        <w:t>C</w:t>
      </w:r>
    </w:p>
    <w:p w:rsidR="003D1EDC" w:rsidRDefault="00DA5FCE" w:rsidP="003D1EDC">
      <w:pPr>
        <w:numPr>
          <w:ilvl w:val="0"/>
          <w:numId w:val="7"/>
        </w:numPr>
      </w:pPr>
      <w:r>
        <w:t>B</w:t>
      </w:r>
    </w:p>
    <w:p w:rsidR="003D1EDC" w:rsidRDefault="00DA5FCE" w:rsidP="003D1EDC">
      <w:pPr>
        <w:numPr>
          <w:ilvl w:val="0"/>
          <w:numId w:val="8"/>
        </w:numPr>
      </w:pPr>
      <w:r>
        <w:t>A</w:t>
      </w:r>
    </w:p>
    <w:p w:rsidR="003D1EDC" w:rsidRDefault="00783C8C" w:rsidP="003D1EDC">
      <w:pPr>
        <w:numPr>
          <w:ilvl w:val="0"/>
          <w:numId w:val="9"/>
        </w:numPr>
      </w:pPr>
      <w:r>
        <w:t>D</w:t>
      </w:r>
    </w:p>
    <w:p w:rsidR="002A03D0" w:rsidRDefault="003D1EDC" w:rsidP="002A03D0">
      <w:pPr>
        <w:pStyle w:val="Heading3"/>
      </w:pPr>
      <w:r>
        <w:t>True/False</w:t>
      </w:r>
      <w:r w:rsidR="002A03D0">
        <w:t xml:space="preserve"> (even questions)</w:t>
      </w:r>
      <w:r w:rsidR="00606A46">
        <w:t xml:space="preserve"> pages </w:t>
      </w:r>
      <w:r>
        <w:t>340-345</w:t>
      </w:r>
    </w:p>
    <w:p w:rsidR="0012140B" w:rsidRDefault="00DA5FCE" w:rsidP="003D1EDC">
      <w:pPr>
        <w:numPr>
          <w:ilvl w:val="0"/>
          <w:numId w:val="15"/>
        </w:numPr>
      </w:pPr>
      <w:r>
        <w:t>FALSE</w:t>
      </w:r>
    </w:p>
    <w:p w:rsidR="0012140B" w:rsidRDefault="00DA5FCE" w:rsidP="003D1EDC">
      <w:pPr>
        <w:numPr>
          <w:ilvl w:val="0"/>
          <w:numId w:val="16"/>
        </w:numPr>
      </w:pPr>
      <w:r>
        <w:t>TRUE</w:t>
      </w:r>
    </w:p>
    <w:p w:rsidR="0012140B" w:rsidRDefault="00DA5FCE" w:rsidP="003D1EDC">
      <w:pPr>
        <w:numPr>
          <w:ilvl w:val="0"/>
          <w:numId w:val="17"/>
        </w:numPr>
      </w:pPr>
      <w:r>
        <w:t>FALSE</w:t>
      </w:r>
    </w:p>
    <w:p w:rsidR="0012140B" w:rsidRDefault="00DA5FCE" w:rsidP="003D1EDC">
      <w:pPr>
        <w:numPr>
          <w:ilvl w:val="0"/>
          <w:numId w:val="18"/>
        </w:numPr>
      </w:pPr>
      <w:r>
        <w:t>TRUE</w:t>
      </w:r>
    </w:p>
    <w:p w:rsidR="0012140B" w:rsidRDefault="004D0FB1" w:rsidP="003D1EDC">
      <w:pPr>
        <w:numPr>
          <w:ilvl w:val="0"/>
          <w:numId w:val="19"/>
        </w:numPr>
      </w:pPr>
      <w:r>
        <w:t>FALSE</w:t>
      </w:r>
    </w:p>
    <w:p w:rsidR="0012140B" w:rsidRDefault="004D0FB1" w:rsidP="003D1EDC">
      <w:pPr>
        <w:numPr>
          <w:ilvl w:val="0"/>
          <w:numId w:val="20"/>
        </w:numPr>
      </w:pPr>
      <w:r>
        <w:t>FALSE</w:t>
      </w:r>
    </w:p>
    <w:p w:rsidR="0012140B" w:rsidRDefault="004D0FB1" w:rsidP="003D1EDC">
      <w:pPr>
        <w:numPr>
          <w:ilvl w:val="0"/>
          <w:numId w:val="21"/>
        </w:numPr>
      </w:pPr>
      <w:r>
        <w:t>TRUE</w:t>
      </w:r>
    </w:p>
    <w:p w:rsidR="003D1EDC" w:rsidRDefault="003D1EDC" w:rsidP="003D1EDC">
      <w:pPr>
        <w:pStyle w:val="Heading3"/>
      </w:pPr>
      <w:r>
        <w:t>Find the Error (even questions) pages 340-345</w:t>
      </w:r>
    </w:p>
    <w:p w:rsidR="003D1EDC" w:rsidRDefault="00D253B7" w:rsidP="003D1EDC">
      <w:pPr>
        <w:numPr>
          <w:ilvl w:val="0"/>
          <w:numId w:val="22"/>
        </w:numPr>
      </w:pPr>
      <w:r>
        <w:t>Dim intCount As Integer = 1</w:t>
      </w:r>
      <w:r>
        <w:br/>
        <w:t>Do</w:t>
      </w:r>
      <w:r>
        <w:br/>
      </w:r>
      <w:r>
        <w:tab/>
        <w:t>lstOutput.Items.Add("Hello")</w:t>
      </w:r>
      <w:r>
        <w:br/>
      </w:r>
      <w:r>
        <w:lastRenderedPageBreak/>
        <w:tab/>
        <w:t>intCount += 1</w:t>
      </w:r>
      <w:r>
        <w:br/>
        <w:t>Loop While intCount &lt; 10</w:t>
      </w:r>
    </w:p>
    <w:p w:rsidR="003D1EDC" w:rsidRDefault="00D253B7" w:rsidP="003D1EDC">
      <w:pPr>
        <w:numPr>
          <w:ilvl w:val="0"/>
          <w:numId w:val="23"/>
        </w:numPr>
      </w:pPr>
      <w:r>
        <w:t>For intX = 1 To 10</w:t>
      </w:r>
      <w:r>
        <w:br/>
      </w:r>
      <w:r>
        <w:tab/>
        <w:t>lstOutput.Items.Add(intX)</w:t>
      </w:r>
      <w:r>
        <w:br/>
        <w:t>Next</w:t>
      </w:r>
    </w:p>
    <w:p w:rsidR="003D1EDC" w:rsidRDefault="003D1EDC" w:rsidP="003D1EDC">
      <w:pPr>
        <w:ind w:left="720"/>
      </w:pPr>
    </w:p>
    <w:sectPr w:rsidR="003D1EDC" w:rsidSect="007E1FA8">
      <w:headerReference w:type="default" r:id="rId8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567" w:rsidRDefault="00766567" w:rsidP="007E1FA8">
      <w:pPr>
        <w:spacing w:after="0" w:line="240" w:lineRule="auto"/>
      </w:pPr>
      <w:r>
        <w:separator/>
      </w:r>
    </w:p>
  </w:endnote>
  <w:endnote w:type="continuationSeparator" w:id="0">
    <w:p w:rsidR="00766567" w:rsidRDefault="00766567" w:rsidP="007E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  <w:embedRegular r:id="rId1" w:fontKey="{8233BB82-A200-4CF6-8223-D7982C0A4E19}"/>
    <w:embedBold r:id="rId2" w:fontKey="{8A2D245D-2829-4ED9-B11A-9F01982AF407}"/>
    <w:embedItalic r:id="rId3" w:fontKey="{C7351224-324C-4D44-B9FE-33D1C2E9FBCE}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567" w:rsidRDefault="00766567" w:rsidP="007E1FA8">
      <w:pPr>
        <w:spacing w:after="0" w:line="240" w:lineRule="auto"/>
      </w:pPr>
      <w:r>
        <w:separator/>
      </w:r>
    </w:p>
  </w:footnote>
  <w:footnote w:type="continuationSeparator" w:id="0">
    <w:p w:rsidR="00766567" w:rsidRDefault="00766567" w:rsidP="007E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C9A" w:rsidRDefault="00AE6C9A" w:rsidP="0054728F">
    <w:pPr>
      <w:pStyle w:val="Header"/>
      <w:jc w:val="right"/>
    </w:pPr>
    <w:r>
      <w:t>Naomi Crosby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154D8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06518A1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15F2DE6"/>
    <w:multiLevelType w:val="multilevel"/>
    <w:tmpl w:val="CABAEF4E"/>
    <w:lvl w:ilvl="0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7473729"/>
    <w:multiLevelType w:val="multilevel"/>
    <w:tmpl w:val="0CACA7D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DF87858"/>
    <w:multiLevelType w:val="multilevel"/>
    <w:tmpl w:val="52F2A20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1503C41"/>
    <w:multiLevelType w:val="multilevel"/>
    <w:tmpl w:val="740EE142"/>
    <w:lvl w:ilvl="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7E10E86"/>
    <w:multiLevelType w:val="multilevel"/>
    <w:tmpl w:val="523A1594"/>
    <w:lvl w:ilvl="0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298F0663"/>
    <w:multiLevelType w:val="multilevel"/>
    <w:tmpl w:val="2006D0B4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35676331"/>
    <w:multiLevelType w:val="multilevel"/>
    <w:tmpl w:val="46A0C2A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37B83DB5"/>
    <w:multiLevelType w:val="hybridMultilevel"/>
    <w:tmpl w:val="6F00B266"/>
    <w:lvl w:ilvl="0" w:tplc="E89402BE">
      <w:numFmt w:val="bullet"/>
      <w:lvlText w:val="-"/>
      <w:lvlJc w:val="left"/>
      <w:pPr>
        <w:ind w:left="720" w:hanging="360"/>
      </w:pPr>
      <w:rPr>
        <w:rFonts w:ascii="Gill Sans MT" w:eastAsia="Gill Sans MT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87F94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3E7A04F3"/>
    <w:multiLevelType w:val="multilevel"/>
    <w:tmpl w:val="00D6574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EC43239"/>
    <w:multiLevelType w:val="multilevel"/>
    <w:tmpl w:val="938CF3E6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48371CF2"/>
    <w:multiLevelType w:val="multilevel"/>
    <w:tmpl w:val="E8EE91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61861EED"/>
    <w:multiLevelType w:val="multilevel"/>
    <w:tmpl w:val="65362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66DB2F2C"/>
    <w:multiLevelType w:val="multilevel"/>
    <w:tmpl w:val="A4E0C652"/>
    <w:lvl w:ilvl="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894521C"/>
    <w:multiLevelType w:val="multilevel"/>
    <w:tmpl w:val="0CACA7D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72672902"/>
    <w:multiLevelType w:val="multilevel"/>
    <w:tmpl w:val="5C70C0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72C533CC"/>
    <w:multiLevelType w:val="multilevel"/>
    <w:tmpl w:val="5C70C04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73543F07"/>
    <w:multiLevelType w:val="multilevel"/>
    <w:tmpl w:val="56428808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>
    <w:nsid w:val="76EC106F"/>
    <w:multiLevelType w:val="multilevel"/>
    <w:tmpl w:val="506481F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98D7B4C"/>
    <w:multiLevelType w:val="multilevel"/>
    <w:tmpl w:val="FFF85A12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7A0551A5"/>
    <w:multiLevelType w:val="multilevel"/>
    <w:tmpl w:val="439E624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7A9D34D4"/>
    <w:multiLevelType w:val="multilevel"/>
    <w:tmpl w:val="6C686194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20"/>
  </w:num>
  <w:num w:numId="5">
    <w:abstractNumId w:val="23"/>
  </w:num>
  <w:num w:numId="6">
    <w:abstractNumId w:val="0"/>
  </w:num>
  <w:num w:numId="7">
    <w:abstractNumId w:val="10"/>
  </w:num>
  <w:num w:numId="8">
    <w:abstractNumId w:val="1"/>
  </w:num>
  <w:num w:numId="9">
    <w:abstractNumId w:val="15"/>
  </w:num>
  <w:num w:numId="10">
    <w:abstractNumId w:val="6"/>
  </w:num>
  <w:num w:numId="11">
    <w:abstractNumId w:val="5"/>
  </w:num>
  <w:num w:numId="12">
    <w:abstractNumId w:val="8"/>
  </w:num>
  <w:num w:numId="13">
    <w:abstractNumId w:val="22"/>
  </w:num>
  <w:num w:numId="14">
    <w:abstractNumId w:val="2"/>
  </w:num>
  <w:num w:numId="15">
    <w:abstractNumId w:val="3"/>
  </w:num>
  <w:num w:numId="16">
    <w:abstractNumId w:val="18"/>
  </w:num>
  <w:num w:numId="17">
    <w:abstractNumId w:val="21"/>
  </w:num>
  <w:num w:numId="18">
    <w:abstractNumId w:val="4"/>
  </w:num>
  <w:num w:numId="19">
    <w:abstractNumId w:val="7"/>
  </w:num>
  <w:num w:numId="20">
    <w:abstractNumId w:val="12"/>
  </w:num>
  <w:num w:numId="21">
    <w:abstractNumId w:val="19"/>
  </w:num>
  <w:num w:numId="22">
    <w:abstractNumId w:val="16"/>
  </w:num>
  <w:num w:numId="23">
    <w:abstractNumId w:val="17"/>
  </w:num>
  <w:num w:numId="2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TrueTypeFonts/>
  <w:saveSubsetFonts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DC"/>
    <w:rsid w:val="00003A9D"/>
    <w:rsid w:val="000072F7"/>
    <w:rsid w:val="00011938"/>
    <w:rsid w:val="00025FE2"/>
    <w:rsid w:val="00050C58"/>
    <w:rsid w:val="000610D5"/>
    <w:rsid w:val="00061268"/>
    <w:rsid w:val="0007671C"/>
    <w:rsid w:val="00086A94"/>
    <w:rsid w:val="000A05FA"/>
    <w:rsid w:val="000B7FF5"/>
    <w:rsid w:val="000E7D20"/>
    <w:rsid w:val="0012140B"/>
    <w:rsid w:val="00137BAD"/>
    <w:rsid w:val="001625C6"/>
    <w:rsid w:val="001B0C1B"/>
    <w:rsid w:val="001C3C57"/>
    <w:rsid w:val="001C5558"/>
    <w:rsid w:val="001C5F46"/>
    <w:rsid w:val="001D3A31"/>
    <w:rsid w:val="001E6B81"/>
    <w:rsid w:val="002058BD"/>
    <w:rsid w:val="00226442"/>
    <w:rsid w:val="00253CCA"/>
    <w:rsid w:val="002864ED"/>
    <w:rsid w:val="00292553"/>
    <w:rsid w:val="00296227"/>
    <w:rsid w:val="002A03D0"/>
    <w:rsid w:val="002A7947"/>
    <w:rsid w:val="002C43D7"/>
    <w:rsid w:val="002E6A8A"/>
    <w:rsid w:val="002F5391"/>
    <w:rsid w:val="003032E2"/>
    <w:rsid w:val="00304AF0"/>
    <w:rsid w:val="00315687"/>
    <w:rsid w:val="00366A48"/>
    <w:rsid w:val="00370CEA"/>
    <w:rsid w:val="003D1EDC"/>
    <w:rsid w:val="00405E07"/>
    <w:rsid w:val="00421242"/>
    <w:rsid w:val="0048158F"/>
    <w:rsid w:val="00484C38"/>
    <w:rsid w:val="00495D37"/>
    <w:rsid w:val="004A033D"/>
    <w:rsid w:val="004D0FB1"/>
    <w:rsid w:val="004D4D4D"/>
    <w:rsid w:val="004E067D"/>
    <w:rsid w:val="004E15F4"/>
    <w:rsid w:val="004F1F41"/>
    <w:rsid w:val="00512258"/>
    <w:rsid w:val="0051527E"/>
    <w:rsid w:val="00516762"/>
    <w:rsid w:val="0054728F"/>
    <w:rsid w:val="005A6782"/>
    <w:rsid w:val="005B176E"/>
    <w:rsid w:val="005B3D43"/>
    <w:rsid w:val="005B3F5B"/>
    <w:rsid w:val="005E5A52"/>
    <w:rsid w:val="006001B3"/>
    <w:rsid w:val="00606A46"/>
    <w:rsid w:val="006076FA"/>
    <w:rsid w:val="00636406"/>
    <w:rsid w:val="0063717E"/>
    <w:rsid w:val="00643ACE"/>
    <w:rsid w:val="0066159B"/>
    <w:rsid w:val="006A23CC"/>
    <w:rsid w:val="0072445F"/>
    <w:rsid w:val="0072745B"/>
    <w:rsid w:val="007321EC"/>
    <w:rsid w:val="00752C5E"/>
    <w:rsid w:val="00766567"/>
    <w:rsid w:val="0077301E"/>
    <w:rsid w:val="00783C8C"/>
    <w:rsid w:val="007B54EA"/>
    <w:rsid w:val="007D26D5"/>
    <w:rsid w:val="007E1FA8"/>
    <w:rsid w:val="00827B79"/>
    <w:rsid w:val="008602BB"/>
    <w:rsid w:val="008841F7"/>
    <w:rsid w:val="00886571"/>
    <w:rsid w:val="008936EC"/>
    <w:rsid w:val="008D4CC6"/>
    <w:rsid w:val="00905270"/>
    <w:rsid w:val="009422FB"/>
    <w:rsid w:val="00951EFD"/>
    <w:rsid w:val="009601C9"/>
    <w:rsid w:val="00964AF2"/>
    <w:rsid w:val="0097165B"/>
    <w:rsid w:val="00994F11"/>
    <w:rsid w:val="009A13FE"/>
    <w:rsid w:val="009A2225"/>
    <w:rsid w:val="009E264D"/>
    <w:rsid w:val="009E2CBD"/>
    <w:rsid w:val="009E63E4"/>
    <w:rsid w:val="009F3518"/>
    <w:rsid w:val="00A00C29"/>
    <w:rsid w:val="00A146F9"/>
    <w:rsid w:val="00A23018"/>
    <w:rsid w:val="00A445E0"/>
    <w:rsid w:val="00A677C9"/>
    <w:rsid w:val="00A94458"/>
    <w:rsid w:val="00A96AC0"/>
    <w:rsid w:val="00AD6460"/>
    <w:rsid w:val="00AE4EA5"/>
    <w:rsid w:val="00AE6C9A"/>
    <w:rsid w:val="00AE6F04"/>
    <w:rsid w:val="00B1184A"/>
    <w:rsid w:val="00B17A6A"/>
    <w:rsid w:val="00B40530"/>
    <w:rsid w:val="00B4382A"/>
    <w:rsid w:val="00B47142"/>
    <w:rsid w:val="00B704CA"/>
    <w:rsid w:val="00B72061"/>
    <w:rsid w:val="00B8553A"/>
    <w:rsid w:val="00B857C5"/>
    <w:rsid w:val="00BE4C13"/>
    <w:rsid w:val="00BF6F26"/>
    <w:rsid w:val="00C02A52"/>
    <w:rsid w:val="00C0741F"/>
    <w:rsid w:val="00C21244"/>
    <w:rsid w:val="00C2222C"/>
    <w:rsid w:val="00C25AD6"/>
    <w:rsid w:val="00C26D85"/>
    <w:rsid w:val="00C36FE2"/>
    <w:rsid w:val="00C37881"/>
    <w:rsid w:val="00C50EBD"/>
    <w:rsid w:val="00C601F3"/>
    <w:rsid w:val="00C7177F"/>
    <w:rsid w:val="00C9079A"/>
    <w:rsid w:val="00C93D1D"/>
    <w:rsid w:val="00CB1C51"/>
    <w:rsid w:val="00D06E47"/>
    <w:rsid w:val="00D253B7"/>
    <w:rsid w:val="00D4608B"/>
    <w:rsid w:val="00DA5FCE"/>
    <w:rsid w:val="00DA608E"/>
    <w:rsid w:val="00DB4086"/>
    <w:rsid w:val="00DC58F4"/>
    <w:rsid w:val="00DC5B8A"/>
    <w:rsid w:val="00DD0232"/>
    <w:rsid w:val="00DE3F32"/>
    <w:rsid w:val="00E02684"/>
    <w:rsid w:val="00E0658B"/>
    <w:rsid w:val="00E10822"/>
    <w:rsid w:val="00E54FA0"/>
    <w:rsid w:val="00E85B1B"/>
    <w:rsid w:val="00E96F78"/>
    <w:rsid w:val="00EA00EE"/>
    <w:rsid w:val="00EA0445"/>
    <w:rsid w:val="00EB669A"/>
    <w:rsid w:val="00EC4B7D"/>
    <w:rsid w:val="00ED4F69"/>
    <w:rsid w:val="00EF11D2"/>
    <w:rsid w:val="00F438D7"/>
    <w:rsid w:val="00F448A1"/>
    <w:rsid w:val="00F46DA5"/>
    <w:rsid w:val="00F56751"/>
    <w:rsid w:val="00F625FF"/>
    <w:rsid w:val="00F818A2"/>
    <w:rsid w:val="00FC243B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 MT" w:eastAsia="Gill Sans MT" w:hAnsi="Gill Sans M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2E2"/>
    <w:pPr>
      <w:keepNext/>
      <w:keepLines/>
      <w:spacing w:before="480" w:after="0"/>
      <w:outlineLvl w:val="0"/>
    </w:pPr>
    <w:rPr>
      <w:rFonts w:eastAsia="Times New Roman"/>
      <w:b/>
      <w:bCs/>
      <w:color w:val="649A1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2E2"/>
    <w:pPr>
      <w:keepNext/>
      <w:keepLines/>
      <w:spacing w:before="200" w:after="0"/>
      <w:outlineLvl w:val="1"/>
    </w:pPr>
    <w:rPr>
      <w:rFonts w:eastAsia="Times New Roman"/>
      <w:b/>
      <w:bCs/>
      <w:color w:val="86CE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2E2"/>
    <w:pPr>
      <w:keepNext/>
      <w:keepLines/>
      <w:spacing w:before="200" w:after="0"/>
      <w:outlineLvl w:val="2"/>
    </w:pPr>
    <w:rPr>
      <w:rFonts w:eastAsia="Times New Roman"/>
      <w:b/>
      <w:bCs/>
      <w:color w:val="86CE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32E2"/>
    <w:pPr>
      <w:pBdr>
        <w:bottom w:val="single" w:sz="8" w:space="4" w:color="86CE24"/>
      </w:pBdr>
      <w:spacing w:after="300" w:line="240" w:lineRule="auto"/>
      <w:contextualSpacing/>
    </w:pPr>
    <w:rPr>
      <w:rFonts w:eastAsia="Times New Roman"/>
      <w:color w:val="1D1D1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032E2"/>
    <w:rPr>
      <w:rFonts w:ascii="Gill Sans MT" w:eastAsia="Times New Roman" w:hAnsi="Gill Sans MT" w:cs="Times New Roman"/>
      <w:color w:val="1D1D1D"/>
      <w:spacing w:val="5"/>
      <w:kern w:val="28"/>
      <w:sz w:val="52"/>
      <w:szCs w:val="52"/>
    </w:rPr>
  </w:style>
  <w:style w:type="character" w:customStyle="1" w:styleId="Heading1Char">
    <w:name w:val="Heading 1 Char"/>
    <w:link w:val="Heading1"/>
    <w:uiPriority w:val="9"/>
    <w:rsid w:val="003032E2"/>
    <w:rPr>
      <w:rFonts w:ascii="Gill Sans MT" w:eastAsia="Times New Roman" w:hAnsi="Gill Sans MT" w:cs="Times New Roman"/>
      <w:b/>
      <w:bCs/>
      <w:color w:val="649A1B"/>
      <w:sz w:val="28"/>
      <w:szCs w:val="28"/>
    </w:rPr>
  </w:style>
  <w:style w:type="character" w:customStyle="1" w:styleId="Heading2Char">
    <w:name w:val="Heading 2 Char"/>
    <w:link w:val="Heading2"/>
    <w:uiPriority w:val="9"/>
    <w:rsid w:val="003032E2"/>
    <w:rPr>
      <w:rFonts w:ascii="Gill Sans MT" w:eastAsia="Times New Roman" w:hAnsi="Gill Sans MT" w:cs="Times New Roman"/>
      <w:b/>
      <w:bCs/>
      <w:color w:val="86CE24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032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2E2"/>
    <w:pPr>
      <w:numPr>
        <w:ilvl w:val="1"/>
      </w:numPr>
    </w:pPr>
    <w:rPr>
      <w:rFonts w:eastAsia="Times New Roman"/>
      <w:i/>
      <w:iCs/>
      <w:color w:val="86CE24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3032E2"/>
    <w:rPr>
      <w:rFonts w:ascii="Gill Sans MT" w:eastAsia="Times New Roman" w:hAnsi="Gill Sans MT" w:cs="Times New Roman"/>
      <w:i/>
      <w:iCs/>
      <w:color w:val="86CE24"/>
      <w:spacing w:val="15"/>
      <w:sz w:val="24"/>
      <w:szCs w:val="24"/>
    </w:rPr>
  </w:style>
  <w:style w:type="character" w:customStyle="1" w:styleId="Heading3Char">
    <w:name w:val="Heading 3 Char"/>
    <w:link w:val="Heading3"/>
    <w:uiPriority w:val="9"/>
    <w:rsid w:val="003032E2"/>
    <w:rPr>
      <w:rFonts w:ascii="Gill Sans MT" w:eastAsia="Times New Roman" w:hAnsi="Gill Sans MT" w:cs="Times New Roman"/>
      <w:b/>
      <w:bCs/>
      <w:color w:val="86CE24"/>
    </w:rPr>
  </w:style>
  <w:style w:type="paragraph" w:styleId="ListParagraph">
    <w:name w:val="List Paragraph"/>
    <w:basedOn w:val="Normal"/>
    <w:uiPriority w:val="34"/>
    <w:qFormat/>
    <w:rsid w:val="00AE6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FA8"/>
  </w:style>
  <w:style w:type="paragraph" w:styleId="Footer">
    <w:name w:val="footer"/>
    <w:basedOn w:val="Normal"/>
    <w:link w:val="FooterChar"/>
    <w:uiPriority w:val="99"/>
    <w:unhideWhenUsed/>
    <w:rsid w:val="007E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FA8"/>
  </w:style>
  <w:style w:type="paragraph" w:styleId="BalloonText">
    <w:name w:val="Balloon Text"/>
    <w:basedOn w:val="Normal"/>
    <w:link w:val="BalloonTextChar"/>
    <w:uiPriority w:val="99"/>
    <w:semiHidden/>
    <w:unhideWhenUsed/>
    <w:rsid w:val="007E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1F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4C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BE4C13"/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ocuments\Visual%20Basic\ChapterQuestions\Chapter_template_eve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Chapter_template_evens.dotx</Template>
  <TotalTime>0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Naomi Crosby</vt:lpstr>
    </vt:vector>
  </TitlesOfParts>
  <Company>Toshiba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Naomi Crosby</dc:title>
  <dc:creator>Naomi Crosby</dc:creator>
  <cp:lastModifiedBy>Naomi Crosby</cp:lastModifiedBy>
  <cp:revision>2</cp:revision>
  <dcterms:created xsi:type="dcterms:W3CDTF">2012-10-10T19:04:00Z</dcterms:created>
  <dcterms:modified xsi:type="dcterms:W3CDTF">2012-10-10T19:04:00Z</dcterms:modified>
</cp:coreProperties>
</file>