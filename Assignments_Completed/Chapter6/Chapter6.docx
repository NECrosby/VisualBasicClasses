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CC" w:rsidRPr="003032E2" w:rsidRDefault="0077301E" w:rsidP="003032E2">
      <w:pPr>
        <w:pStyle w:val="Title"/>
        <w:rPr>
          <w:sz w:val="44"/>
          <w:szCs w:val="44"/>
        </w:rPr>
      </w:pPr>
      <w:r>
        <w:rPr>
          <w:sz w:val="44"/>
          <w:szCs w:val="44"/>
        </w:rPr>
        <w:t>Visual Basic .Net</w:t>
      </w:r>
    </w:p>
    <w:p w:rsidR="00DB4086" w:rsidRDefault="0066159B" w:rsidP="003521E5">
      <w:pPr>
        <w:pStyle w:val="Heading2"/>
      </w:pPr>
      <w:r>
        <w:t xml:space="preserve">Chapter </w:t>
      </w:r>
      <w:r w:rsidR="003521E5">
        <w:t>6</w:t>
      </w:r>
      <w:r>
        <w:t xml:space="preserve"> Assignment</w:t>
      </w:r>
      <w:r w:rsidR="00EE4712">
        <w:t xml:space="preserve">  </w:t>
      </w:r>
      <w:bookmarkStart w:id="0" w:name="_GoBack"/>
      <w:bookmarkEnd w:id="0"/>
    </w:p>
    <w:p w:rsidR="003521E5" w:rsidRDefault="003521E5" w:rsidP="003521E5">
      <w:pPr>
        <w:pStyle w:val="Heading3"/>
      </w:pPr>
      <w:r>
        <w:t>Multilpe Choice (even questions) pages 396-399</w:t>
      </w:r>
    </w:p>
    <w:p w:rsidR="003521E5" w:rsidRDefault="00555D9E" w:rsidP="003521E5">
      <w:pPr>
        <w:numPr>
          <w:ilvl w:val="0"/>
          <w:numId w:val="1"/>
        </w:numPr>
      </w:pPr>
      <w:r>
        <w:t>C</w:t>
      </w:r>
    </w:p>
    <w:p w:rsidR="003521E5" w:rsidRDefault="00555D9E" w:rsidP="003521E5">
      <w:pPr>
        <w:numPr>
          <w:ilvl w:val="0"/>
          <w:numId w:val="3"/>
        </w:numPr>
      </w:pPr>
      <w:r>
        <w:t>B</w:t>
      </w:r>
    </w:p>
    <w:p w:rsidR="003521E5" w:rsidRDefault="00555D9E" w:rsidP="003521E5">
      <w:pPr>
        <w:numPr>
          <w:ilvl w:val="0"/>
          <w:numId w:val="4"/>
        </w:numPr>
      </w:pPr>
      <w:r>
        <w:t>B</w:t>
      </w:r>
    </w:p>
    <w:p w:rsidR="003521E5" w:rsidRDefault="003521E5" w:rsidP="003521E5">
      <w:pPr>
        <w:numPr>
          <w:ilvl w:val="0"/>
          <w:numId w:val="5"/>
        </w:numPr>
      </w:pPr>
      <w:r>
        <w:t xml:space="preserve"> </w:t>
      </w:r>
      <w:r w:rsidR="00555D9E">
        <w:t>C</w:t>
      </w:r>
    </w:p>
    <w:p w:rsidR="003521E5" w:rsidRDefault="003521E5" w:rsidP="003521E5">
      <w:pPr>
        <w:numPr>
          <w:ilvl w:val="0"/>
          <w:numId w:val="15"/>
        </w:numPr>
      </w:pPr>
      <w:r>
        <w:t xml:space="preserve"> </w:t>
      </w:r>
      <w:r w:rsidR="00555D9E">
        <w:t>C</w:t>
      </w:r>
    </w:p>
    <w:p w:rsidR="003521E5" w:rsidRDefault="003521E5" w:rsidP="003521E5">
      <w:pPr>
        <w:pStyle w:val="Heading3"/>
      </w:pPr>
      <w:r>
        <w:t>True/False (even questions) pages 396-399</w:t>
      </w:r>
    </w:p>
    <w:p w:rsidR="003521E5" w:rsidRDefault="00555D9E" w:rsidP="003521E5">
      <w:pPr>
        <w:numPr>
          <w:ilvl w:val="0"/>
          <w:numId w:val="16"/>
        </w:numPr>
      </w:pPr>
      <w:r>
        <w:t>F</w:t>
      </w:r>
    </w:p>
    <w:p w:rsidR="003521E5" w:rsidRDefault="00555D9E" w:rsidP="003521E5">
      <w:pPr>
        <w:numPr>
          <w:ilvl w:val="0"/>
          <w:numId w:val="17"/>
        </w:numPr>
      </w:pPr>
      <w:r>
        <w:t>T</w:t>
      </w:r>
    </w:p>
    <w:p w:rsidR="003521E5" w:rsidRDefault="00555D9E" w:rsidP="003521E5">
      <w:pPr>
        <w:numPr>
          <w:ilvl w:val="0"/>
          <w:numId w:val="18"/>
        </w:numPr>
      </w:pPr>
      <w:r>
        <w:t>F</w:t>
      </w:r>
    </w:p>
    <w:p w:rsidR="002A03D0" w:rsidRDefault="003521E5" w:rsidP="002A03D0">
      <w:pPr>
        <w:pStyle w:val="Heading3"/>
      </w:pPr>
      <w:r>
        <w:t>Short Answer</w:t>
      </w:r>
      <w:r w:rsidR="002A03D0">
        <w:t xml:space="preserve"> (even questions)</w:t>
      </w:r>
      <w:r w:rsidR="00606A46">
        <w:t xml:space="preserve"> pages </w:t>
      </w:r>
      <w:r>
        <w:t>396-399</w:t>
      </w:r>
    </w:p>
    <w:p w:rsidR="0012140B" w:rsidRDefault="007E6118" w:rsidP="003521E5">
      <w:pPr>
        <w:numPr>
          <w:ilvl w:val="0"/>
          <w:numId w:val="19"/>
        </w:numPr>
      </w:pPr>
      <w:r>
        <w:t xml:space="preserve">An </w:t>
      </w:r>
      <w:r w:rsidRPr="00D44EFA">
        <w:rPr>
          <w:i/>
          <w:u w:val="single"/>
        </w:rPr>
        <w:t>argument</w:t>
      </w:r>
      <w:r>
        <w:t xml:space="preserve"> is the specific values passed to a procedure/function. A </w:t>
      </w:r>
      <w:r w:rsidRPr="00D44EFA">
        <w:rPr>
          <w:i/>
          <w:u w:val="single"/>
        </w:rPr>
        <w:t>parameter</w:t>
      </w:r>
      <w:r>
        <w:t xml:space="preserve"> is special variable that receives the value being passed.</w:t>
      </w:r>
    </w:p>
    <w:p w:rsidR="0012140B" w:rsidRDefault="0013223B" w:rsidP="003521E5">
      <w:pPr>
        <w:numPr>
          <w:ilvl w:val="0"/>
          <w:numId w:val="20"/>
        </w:numPr>
      </w:pPr>
      <w:r>
        <w:t xml:space="preserve">If you are passing an argument and do not wish for the value to change, pass the argument </w:t>
      </w:r>
      <w:r w:rsidRPr="0013223B">
        <w:rPr>
          <w:i/>
          <w:u w:val="single"/>
        </w:rPr>
        <w:t>By</w:t>
      </w:r>
      <w:r>
        <w:t xml:space="preserve"> </w:t>
      </w:r>
      <w:r w:rsidRPr="0013223B">
        <w:rPr>
          <w:i/>
          <w:u w:val="single"/>
        </w:rPr>
        <w:t>Value</w:t>
      </w:r>
      <w:r>
        <w:t xml:space="preserve"> instead of </w:t>
      </w:r>
      <w:r w:rsidRPr="0013223B">
        <w:rPr>
          <w:i/>
          <w:u w:val="single"/>
        </w:rPr>
        <w:t>By Reference</w:t>
      </w:r>
      <w:r>
        <w:t xml:space="preserve">. </w:t>
      </w:r>
      <w:r w:rsidR="007E6118">
        <w:rPr>
          <w:i/>
          <w:u w:val="single"/>
        </w:rPr>
        <w:t>By</w:t>
      </w:r>
      <w:r w:rsidRPr="0013223B">
        <w:rPr>
          <w:i/>
          <w:u w:val="single"/>
        </w:rPr>
        <w:t>Val</w:t>
      </w:r>
      <w:r>
        <w:t xml:space="preserve"> only uses the value store in the memory location and doesn't have access to change what is stored in the location.</w:t>
      </w:r>
    </w:p>
    <w:p w:rsidR="0012140B" w:rsidRDefault="0013223B" w:rsidP="003521E5">
      <w:pPr>
        <w:numPr>
          <w:ilvl w:val="0"/>
          <w:numId w:val="21"/>
        </w:numPr>
      </w:pPr>
      <w:r>
        <w:t xml:space="preserve">A function must use a </w:t>
      </w:r>
      <w:r w:rsidRPr="0013223B">
        <w:rPr>
          <w:i/>
          <w:u w:val="single"/>
        </w:rPr>
        <w:t>Return</w:t>
      </w:r>
      <w:r>
        <w:t xml:space="preserve"> statement which uses the Return keyword. The Function signature will state the data type to return as well.</w:t>
      </w:r>
    </w:p>
    <w:p w:rsidR="003521E5" w:rsidRDefault="003521E5" w:rsidP="003521E5">
      <w:pPr>
        <w:pStyle w:val="Heading3"/>
      </w:pPr>
      <w:r>
        <w:t>Algorithm Workbench (even questions) pages 396-399</w:t>
      </w:r>
    </w:p>
    <w:p w:rsidR="003521E5" w:rsidRDefault="00D44EFA" w:rsidP="00D44EFA">
      <w:pPr>
        <w:numPr>
          <w:ilvl w:val="0"/>
          <w:numId w:val="22"/>
        </w:numPr>
      </w:pPr>
      <w:r w:rsidRPr="00D44EFA">
        <w:t>intResult = Square(4)</w:t>
      </w:r>
    </w:p>
    <w:p w:rsidR="003521E5" w:rsidRDefault="00681B2E" w:rsidP="003521E5">
      <w:pPr>
        <w:numPr>
          <w:ilvl w:val="0"/>
          <w:numId w:val="23"/>
        </w:numPr>
      </w:pPr>
      <w:r>
        <w:t>Display(intAge, strName, sngIncome)</w:t>
      </w:r>
    </w:p>
    <w:sectPr w:rsidR="003521E5" w:rsidSect="007E1FA8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6D2" w:rsidRDefault="007D36D2" w:rsidP="007E1FA8">
      <w:pPr>
        <w:spacing w:after="0" w:line="240" w:lineRule="auto"/>
      </w:pPr>
      <w:r>
        <w:separator/>
      </w:r>
    </w:p>
  </w:endnote>
  <w:endnote w:type="continuationSeparator" w:id="0">
    <w:p w:rsidR="007D36D2" w:rsidRDefault="007D36D2" w:rsidP="007E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7231E77D-21C0-4A6B-B017-FA830C012FAB}"/>
    <w:embedBold r:id="rId2" w:fontKey="{BEC2774E-9BF2-45CF-8641-0D1BF6770F9E}"/>
    <w:embedItalic r:id="rId3" w:fontKey="{364AA203-5A8C-4AB9-9B3E-5AAB534FD8F0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6D2" w:rsidRDefault="007D36D2" w:rsidP="007E1FA8">
      <w:pPr>
        <w:spacing w:after="0" w:line="240" w:lineRule="auto"/>
      </w:pPr>
      <w:r>
        <w:separator/>
      </w:r>
    </w:p>
  </w:footnote>
  <w:footnote w:type="continuationSeparator" w:id="0">
    <w:p w:rsidR="007D36D2" w:rsidRDefault="007D36D2" w:rsidP="007E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A" w:rsidRDefault="00AE6C9A" w:rsidP="0054728F">
    <w:pPr>
      <w:pStyle w:val="Header"/>
      <w:jc w:val="right"/>
    </w:pPr>
    <w:r>
      <w:t>Naomi Crosby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776"/>
    <w:multiLevelType w:val="multilevel"/>
    <w:tmpl w:val="3C6A40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70154D8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B2079B5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F432B88"/>
    <w:multiLevelType w:val="multilevel"/>
    <w:tmpl w:val="90767B0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06518A1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15F2DE6"/>
    <w:multiLevelType w:val="multilevel"/>
    <w:tmpl w:val="CABAEF4E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EAF5754"/>
    <w:multiLevelType w:val="multilevel"/>
    <w:tmpl w:val="3C6A40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1503C41"/>
    <w:multiLevelType w:val="multilevel"/>
    <w:tmpl w:val="740EE142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7E10E86"/>
    <w:multiLevelType w:val="multilevel"/>
    <w:tmpl w:val="523A1594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00F7B9E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5676331"/>
    <w:multiLevelType w:val="multilevel"/>
    <w:tmpl w:val="46A0C2A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9B87F94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D4671FB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3E7A04F3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8371CF2"/>
    <w:multiLevelType w:val="multilevel"/>
    <w:tmpl w:val="3C6A40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4324CF2"/>
    <w:multiLevelType w:val="multilevel"/>
    <w:tmpl w:val="3C6A40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FA05518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61861EED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66DB2F2C"/>
    <w:multiLevelType w:val="multilevel"/>
    <w:tmpl w:val="A4E0C652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20739DB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6EC106F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A0551A5"/>
    <w:multiLevelType w:val="multilevel"/>
    <w:tmpl w:val="439E624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A9D34D4"/>
    <w:multiLevelType w:val="multilevel"/>
    <w:tmpl w:val="6C68619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0"/>
  </w:num>
  <w:num w:numId="5">
    <w:abstractNumId w:val="22"/>
  </w:num>
  <w:num w:numId="6">
    <w:abstractNumId w:val="1"/>
  </w:num>
  <w:num w:numId="7">
    <w:abstractNumId w:val="11"/>
  </w:num>
  <w:num w:numId="8">
    <w:abstractNumId w:val="4"/>
  </w:num>
  <w:num w:numId="9">
    <w:abstractNumId w:val="18"/>
  </w:num>
  <w:num w:numId="10">
    <w:abstractNumId w:val="8"/>
  </w:num>
  <w:num w:numId="11">
    <w:abstractNumId w:val="7"/>
  </w:num>
  <w:num w:numId="12">
    <w:abstractNumId w:val="10"/>
  </w:num>
  <w:num w:numId="13">
    <w:abstractNumId w:val="21"/>
  </w:num>
  <w:num w:numId="14">
    <w:abstractNumId w:val="5"/>
  </w:num>
  <w:num w:numId="15">
    <w:abstractNumId w:val="3"/>
  </w:num>
  <w:num w:numId="16">
    <w:abstractNumId w:val="0"/>
  </w:num>
  <w:num w:numId="17">
    <w:abstractNumId w:val="12"/>
  </w:num>
  <w:num w:numId="18">
    <w:abstractNumId w:val="2"/>
  </w:num>
  <w:num w:numId="19">
    <w:abstractNumId w:val="6"/>
  </w:num>
  <w:num w:numId="20">
    <w:abstractNumId w:val="9"/>
  </w:num>
  <w:num w:numId="21">
    <w:abstractNumId w:val="19"/>
  </w:num>
  <w:num w:numId="22">
    <w:abstractNumId w:val="15"/>
  </w:num>
  <w:num w:numId="2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03A9D"/>
    <w:rsid w:val="000072F7"/>
    <w:rsid w:val="00011938"/>
    <w:rsid w:val="00025FE2"/>
    <w:rsid w:val="00050C58"/>
    <w:rsid w:val="000610D5"/>
    <w:rsid w:val="00061268"/>
    <w:rsid w:val="0007671C"/>
    <w:rsid w:val="00086A94"/>
    <w:rsid w:val="000A05FA"/>
    <w:rsid w:val="000B7FF5"/>
    <w:rsid w:val="000E7D20"/>
    <w:rsid w:val="0012140B"/>
    <w:rsid w:val="0013223B"/>
    <w:rsid w:val="00137BAD"/>
    <w:rsid w:val="001625C6"/>
    <w:rsid w:val="001B0C1B"/>
    <w:rsid w:val="001C3C57"/>
    <w:rsid w:val="001C5558"/>
    <w:rsid w:val="001C5F46"/>
    <w:rsid w:val="001D3A31"/>
    <w:rsid w:val="001E12B8"/>
    <w:rsid w:val="001E6B81"/>
    <w:rsid w:val="002058BD"/>
    <w:rsid w:val="00226442"/>
    <w:rsid w:val="00253CCA"/>
    <w:rsid w:val="002864ED"/>
    <w:rsid w:val="00292553"/>
    <w:rsid w:val="00296227"/>
    <w:rsid w:val="002A03D0"/>
    <w:rsid w:val="002A7947"/>
    <w:rsid w:val="002C43D7"/>
    <w:rsid w:val="002E6A8A"/>
    <w:rsid w:val="002F5391"/>
    <w:rsid w:val="003032E2"/>
    <w:rsid w:val="00304AF0"/>
    <w:rsid w:val="00315687"/>
    <w:rsid w:val="003521E5"/>
    <w:rsid w:val="00366A48"/>
    <w:rsid w:val="00370CEA"/>
    <w:rsid w:val="00405E07"/>
    <w:rsid w:val="00421242"/>
    <w:rsid w:val="0048158F"/>
    <w:rsid w:val="00495D37"/>
    <w:rsid w:val="004A033D"/>
    <w:rsid w:val="004D4D4D"/>
    <w:rsid w:val="004E067D"/>
    <w:rsid w:val="004E15F4"/>
    <w:rsid w:val="004F1F41"/>
    <w:rsid w:val="00512258"/>
    <w:rsid w:val="0051527E"/>
    <w:rsid w:val="00516762"/>
    <w:rsid w:val="0054728F"/>
    <w:rsid w:val="00555D9E"/>
    <w:rsid w:val="005A6782"/>
    <w:rsid w:val="005B176E"/>
    <w:rsid w:val="005B3D43"/>
    <w:rsid w:val="005B3F5B"/>
    <w:rsid w:val="005E5A52"/>
    <w:rsid w:val="006001B3"/>
    <w:rsid w:val="00606A46"/>
    <w:rsid w:val="006076FA"/>
    <w:rsid w:val="00636406"/>
    <w:rsid w:val="0063717E"/>
    <w:rsid w:val="00643ACE"/>
    <w:rsid w:val="0066159B"/>
    <w:rsid w:val="00681B2E"/>
    <w:rsid w:val="006A23CC"/>
    <w:rsid w:val="0072445F"/>
    <w:rsid w:val="0072745B"/>
    <w:rsid w:val="007321EC"/>
    <w:rsid w:val="00752C5E"/>
    <w:rsid w:val="0077301E"/>
    <w:rsid w:val="007B54EA"/>
    <w:rsid w:val="007D26D5"/>
    <w:rsid w:val="007D36D2"/>
    <w:rsid w:val="007E1FA8"/>
    <w:rsid w:val="007E6118"/>
    <w:rsid w:val="00827B79"/>
    <w:rsid w:val="008602BB"/>
    <w:rsid w:val="008841F7"/>
    <w:rsid w:val="00886571"/>
    <w:rsid w:val="008936EC"/>
    <w:rsid w:val="008D4CC6"/>
    <w:rsid w:val="00905270"/>
    <w:rsid w:val="009422FB"/>
    <w:rsid w:val="00951EFD"/>
    <w:rsid w:val="009601C9"/>
    <w:rsid w:val="00964AF2"/>
    <w:rsid w:val="0097165B"/>
    <w:rsid w:val="00994F11"/>
    <w:rsid w:val="009A13FE"/>
    <w:rsid w:val="009A2225"/>
    <w:rsid w:val="009E264D"/>
    <w:rsid w:val="009E2CBD"/>
    <w:rsid w:val="009E63E4"/>
    <w:rsid w:val="009F3518"/>
    <w:rsid w:val="00A00C29"/>
    <w:rsid w:val="00A146F9"/>
    <w:rsid w:val="00A23018"/>
    <w:rsid w:val="00A445E0"/>
    <w:rsid w:val="00A677C9"/>
    <w:rsid w:val="00A94458"/>
    <w:rsid w:val="00A96AC0"/>
    <w:rsid w:val="00AD6460"/>
    <w:rsid w:val="00AE4EA5"/>
    <w:rsid w:val="00AE6C9A"/>
    <w:rsid w:val="00AE6F04"/>
    <w:rsid w:val="00B1184A"/>
    <w:rsid w:val="00B17A6A"/>
    <w:rsid w:val="00B40530"/>
    <w:rsid w:val="00B4382A"/>
    <w:rsid w:val="00B6465E"/>
    <w:rsid w:val="00B704CA"/>
    <w:rsid w:val="00B72061"/>
    <w:rsid w:val="00B8553A"/>
    <w:rsid w:val="00B857C5"/>
    <w:rsid w:val="00BE4C13"/>
    <w:rsid w:val="00BF6F26"/>
    <w:rsid w:val="00C02A52"/>
    <w:rsid w:val="00C0741F"/>
    <w:rsid w:val="00C21244"/>
    <w:rsid w:val="00C2222C"/>
    <w:rsid w:val="00C25AD6"/>
    <w:rsid w:val="00C26D85"/>
    <w:rsid w:val="00C36FE2"/>
    <w:rsid w:val="00C37881"/>
    <w:rsid w:val="00C50EBD"/>
    <w:rsid w:val="00C601F3"/>
    <w:rsid w:val="00C7177F"/>
    <w:rsid w:val="00C9079A"/>
    <w:rsid w:val="00C93D1D"/>
    <w:rsid w:val="00CB1C51"/>
    <w:rsid w:val="00D06E47"/>
    <w:rsid w:val="00D44EFA"/>
    <w:rsid w:val="00D4608B"/>
    <w:rsid w:val="00DA608E"/>
    <w:rsid w:val="00DB4086"/>
    <w:rsid w:val="00DC58F4"/>
    <w:rsid w:val="00DC5B8A"/>
    <w:rsid w:val="00DD0232"/>
    <w:rsid w:val="00DE3F32"/>
    <w:rsid w:val="00E02684"/>
    <w:rsid w:val="00E0658B"/>
    <w:rsid w:val="00E10822"/>
    <w:rsid w:val="00E54FA0"/>
    <w:rsid w:val="00E85B1B"/>
    <w:rsid w:val="00E96F78"/>
    <w:rsid w:val="00EA00EE"/>
    <w:rsid w:val="00EA0445"/>
    <w:rsid w:val="00EB669A"/>
    <w:rsid w:val="00EC4B7D"/>
    <w:rsid w:val="00ED4F69"/>
    <w:rsid w:val="00EE4712"/>
    <w:rsid w:val="00EF11D2"/>
    <w:rsid w:val="00F438D7"/>
    <w:rsid w:val="00F448A1"/>
    <w:rsid w:val="00F625FF"/>
    <w:rsid w:val="00F818A2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Visual%20Basic\ChapterQuestions\Chapter_template_eve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Chapter_template_evens.dotx</Template>
  <TotalTime>24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Naomi Crosby</vt:lpstr>
    </vt:vector>
  </TitlesOfParts>
  <Company>Toshiba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Naomi Crosby</dc:title>
  <dc:creator>Naomi Crosby</dc:creator>
  <cp:lastModifiedBy>Naomi Crosby</cp:lastModifiedBy>
  <cp:revision>8</cp:revision>
  <dcterms:created xsi:type="dcterms:W3CDTF">2011-10-16T17:43:00Z</dcterms:created>
  <dcterms:modified xsi:type="dcterms:W3CDTF">2012-10-15T22:34:00Z</dcterms:modified>
</cp:coreProperties>
</file>